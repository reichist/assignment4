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Pr="00EE4B97" w:rsidRDefault="00EE4B97" w:rsidP="00A90EEF">
      <w:pPr>
        <w:jc w:val="center"/>
        <w:rPr>
          <w:sz w:val="32"/>
        </w:rPr>
      </w:pPr>
    </w:p>
    <w:p w:rsidR="00EE4B97" w:rsidRPr="00EE4B97" w:rsidRDefault="00EE4B97" w:rsidP="00A90EEF">
      <w:pPr>
        <w:jc w:val="center"/>
        <w:rPr>
          <w:sz w:val="32"/>
        </w:rPr>
      </w:pPr>
      <w:r w:rsidRPr="00EE4B97">
        <w:rPr>
          <w:sz w:val="32"/>
        </w:rPr>
        <w:t>ELEC 4700</w:t>
      </w:r>
    </w:p>
    <w:p w:rsidR="00EE4B97" w:rsidRPr="00EE4B97" w:rsidRDefault="00EE4B97" w:rsidP="00A90EEF">
      <w:pPr>
        <w:jc w:val="center"/>
        <w:rPr>
          <w:sz w:val="32"/>
        </w:rPr>
      </w:pPr>
      <w:r w:rsidRPr="00EE4B97">
        <w:rPr>
          <w:sz w:val="32"/>
        </w:rPr>
        <w:t xml:space="preserve">Assignment </w:t>
      </w:r>
      <w:r w:rsidR="00881496">
        <w:rPr>
          <w:sz w:val="32"/>
        </w:rPr>
        <w:t>4</w:t>
      </w:r>
    </w:p>
    <w:p w:rsidR="0051768A" w:rsidRDefault="00881496" w:rsidP="00B741B8">
      <w:pPr>
        <w:jc w:val="center"/>
        <w:rPr>
          <w:sz w:val="32"/>
        </w:rPr>
      </w:pPr>
      <w:r>
        <w:rPr>
          <w:sz w:val="32"/>
        </w:rPr>
        <w:t>Circuit Modeling</w:t>
      </w:r>
    </w:p>
    <w:p w:rsidR="00881496" w:rsidRDefault="00881496" w:rsidP="00B741B8">
      <w:pPr>
        <w:jc w:val="center"/>
        <w:rPr>
          <w:sz w:val="32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  <w:r>
        <w:rPr>
          <w:sz w:val="24"/>
        </w:rPr>
        <w:t>Student Name: Jeremy Schelhaas</w:t>
      </w:r>
    </w:p>
    <w:p w:rsidR="00EE4B97" w:rsidRDefault="00EE4B97" w:rsidP="00A90EEF">
      <w:pPr>
        <w:jc w:val="both"/>
        <w:rPr>
          <w:sz w:val="24"/>
        </w:rPr>
      </w:pPr>
      <w:r>
        <w:rPr>
          <w:sz w:val="24"/>
        </w:rPr>
        <w:t>Student Number:  100976020</w:t>
      </w:r>
    </w:p>
    <w:p w:rsidR="00EE4B97" w:rsidRDefault="00EE4B97" w:rsidP="00A90EEF">
      <w:pPr>
        <w:jc w:val="both"/>
        <w:rPr>
          <w:sz w:val="24"/>
        </w:rPr>
      </w:pPr>
      <w:r>
        <w:rPr>
          <w:sz w:val="24"/>
        </w:rPr>
        <w:t xml:space="preserve">Date: </w:t>
      </w:r>
      <w:r w:rsidR="00881496">
        <w:rPr>
          <w:sz w:val="24"/>
        </w:rPr>
        <w:t>April 7, 2019</w:t>
      </w:r>
    </w:p>
    <w:p w:rsidR="00EE4B97" w:rsidRDefault="00EE4B97" w:rsidP="00A90EEF">
      <w:pPr>
        <w:jc w:val="both"/>
        <w:rPr>
          <w:sz w:val="28"/>
        </w:rPr>
      </w:pPr>
      <w:r>
        <w:rPr>
          <w:sz w:val="28"/>
        </w:rPr>
        <w:lastRenderedPageBreak/>
        <w:t>Table of Contents</w:t>
      </w:r>
    </w:p>
    <w:p w:rsidR="00EE4B97" w:rsidRDefault="00EE4B97" w:rsidP="00A90EEF">
      <w:pPr>
        <w:jc w:val="both"/>
        <w:rPr>
          <w:sz w:val="24"/>
        </w:rPr>
      </w:pPr>
      <w:r>
        <w:rPr>
          <w:sz w:val="24"/>
        </w:rPr>
        <w:t xml:space="preserve">Part 1: </w:t>
      </w:r>
      <w:r w:rsidR="003462B1">
        <w:rPr>
          <w:sz w:val="24"/>
        </w:rPr>
        <w:t>Circuit MNA Modeling</w:t>
      </w:r>
      <w:r w:rsidR="00A90EEF">
        <w:rPr>
          <w:sz w:val="24"/>
        </w:rPr>
        <w:t>.</w:t>
      </w:r>
      <w:r>
        <w:rPr>
          <w:sz w:val="24"/>
        </w:rPr>
        <w:t>…</w:t>
      </w:r>
      <w:r w:rsidR="006623E2">
        <w:rPr>
          <w:sz w:val="24"/>
        </w:rPr>
        <w:t>……………………………</w:t>
      </w:r>
      <w:r w:rsidR="003101D9">
        <w:rPr>
          <w:sz w:val="24"/>
        </w:rPr>
        <w:t>………………………………..……………</w:t>
      </w:r>
      <w:r w:rsidR="006623E2">
        <w:rPr>
          <w:sz w:val="24"/>
        </w:rPr>
        <w:t>……………..</w:t>
      </w:r>
      <w:r>
        <w:rPr>
          <w:sz w:val="24"/>
        </w:rPr>
        <w:t>…</w:t>
      </w:r>
      <w:r w:rsidR="00A90EEF">
        <w:rPr>
          <w:sz w:val="24"/>
        </w:rPr>
        <w:t>…..</w:t>
      </w:r>
      <w:r w:rsidR="003101D9">
        <w:rPr>
          <w:sz w:val="24"/>
        </w:rPr>
        <w:t>3</w:t>
      </w:r>
    </w:p>
    <w:p w:rsidR="00EE4B97" w:rsidRDefault="00EE4B97" w:rsidP="00A90EEF">
      <w:pPr>
        <w:jc w:val="both"/>
        <w:rPr>
          <w:sz w:val="24"/>
        </w:rPr>
      </w:pPr>
      <w:r>
        <w:rPr>
          <w:sz w:val="24"/>
        </w:rPr>
        <w:t>Part 2</w:t>
      </w:r>
      <w:r w:rsidR="003462B1">
        <w:rPr>
          <w:sz w:val="24"/>
        </w:rPr>
        <w:t>: Transient Circuit Simulation</w:t>
      </w:r>
      <w:r w:rsidR="00A90EEF">
        <w:rPr>
          <w:sz w:val="24"/>
        </w:rPr>
        <w:t>………</w:t>
      </w:r>
      <w:r w:rsidR="003462B1">
        <w:rPr>
          <w:sz w:val="24"/>
        </w:rPr>
        <w:t>…</w:t>
      </w:r>
      <w:r w:rsidR="003101D9">
        <w:rPr>
          <w:sz w:val="24"/>
        </w:rPr>
        <w:t>…………………………………………………………..</w:t>
      </w:r>
      <w:r w:rsidR="003462B1">
        <w:rPr>
          <w:sz w:val="24"/>
        </w:rPr>
        <w:t>……………………..</w:t>
      </w:r>
      <w:r w:rsidR="003101D9">
        <w:rPr>
          <w:sz w:val="24"/>
        </w:rPr>
        <w:t>5</w:t>
      </w:r>
    </w:p>
    <w:p w:rsidR="00B741B8" w:rsidRDefault="00EE4B97" w:rsidP="0051768A">
      <w:pPr>
        <w:jc w:val="both"/>
        <w:rPr>
          <w:sz w:val="24"/>
        </w:rPr>
      </w:pPr>
      <w:r>
        <w:rPr>
          <w:sz w:val="24"/>
        </w:rPr>
        <w:t xml:space="preserve">Part 3: </w:t>
      </w:r>
      <w:r w:rsidR="003462B1">
        <w:rPr>
          <w:sz w:val="24"/>
        </w:rPr>
        <w:t>Circuit with Noise</w:t>
      </w:r>
      <w:r w:rsidR="00A90EEF">
        <w:rPr>
          <w:sz w:val="24"/>
        </w:rPr>
        <w:t>…………</w:t>
      </w:r>
      <w:r w:rsidR="006623E2">
        <w:rPr>
          <w:sz w:val="24"/>
        </w:rPr>
        <w:t>..</w:t>
      </w:r>
      <w:r w:rsidR="00A90EEF">
        <w:rPr>
          <w:sz w:val="24"/>
        </w:rPr>
        <w:t>…</w:t>
      </w:r>
      <w:r w:rsidR="003462B1">
        <w:rPr>
          <w:sz w:val="24"/>
        </w:rPr>
        <w:t>…………………………</w:t>
      </w:r>
      <w:r w:rsidR="003101D9">
        <w:rPr>
          <w:sz w:val="24"/>
        </w:rPr>
        <w:t>……………………………………….…………………………</w:t>
      </w:r>
      <w:r w:rsidR="003462B1">
        <w:rPr>
          <w:sz w:val="24"/>
        </w:rPr>
        <w:t>.</w:t>
      </w:r>
      <w:r w:rsidR="003101D9">
        <w:rPr>
          <w:sz w:val="24"/>
        </w:rPr>
        <w:t>7</w:t>
      </w:r>
    </w:p>
    <w:p w:rsidR="003462B1" w:rsidRDefault="003462B1" w:rsidP="0051768A">
      <w:pPr>
        <w:jc w:val="both"/>
        <w:rPr>
          <w:sz w:val="24"/>
        </w:rPr>
      </w:pPr>
      <w:r>
        <w:rPr>
          <w:sz w:val="24"/>
        </w:rPr>
        <w:t>Part 4: Non-linearity…………………………………………………</w:t>
      </w:r>
      <w:r w:rsidR="003101D9">
        <w:rPr>
          <w:sz w:val="24"/>
        </w:rPr>
        <w:t>.</w:t>
      </w:r>
      <w:r>
        <w:rPr>
          <w:sz w:val="24"/>
        </w:rPr>
        <w:t>…</w:t>
      </w:r>
      <w:r w:rsidR="003101D9">
        <w:rPr>
          <w:sz w:val="24"/>
        </w:rPr>
        <w:t>………………………………………………....…………8</w:t>
      </w: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8"/>
        </w:rPr>
      </w:pPr>
      <w:r>
        <w:rPr>
          <w:sz w:val="28"/>
        </w:rPr>
        <w:t>Figures</w:t>
      </w:r>
    </w:p>
    <w:p w:rsidR="00EE4B97" w:rsidRDefault="00EE4B97" w:rsidP="00A90EEF">
      <w:pPr>
        <w:jc w:val="both"/>
        <w:rPr>
          <w:sz w:val="24"/>
        </w:rPr>
      </w:pPr>
      <w:r>
        <w:rPr>
          <w:sz w:val="24"/>
        </w:rPr>
        <w:t xml:space="preserve">Figure 1: </w:t>
      </w:r>
      <w:r w:rsidR="003462B1">
        <w:rPr>
          <w:sz w:val="24"/>
        </w:rPr>
        <w:t>Vin vs Vo and V3</w:t>
      </w:r>
      <w:r w:rsidR="00A90EEF">
        <w:rPr>
          <w:sz w:val="24"/>
        </w:rPr>
        <w:t>……………………………………</w:t>
      </w:r>
      <w:r w:rsidR="003101D9">
        <w:rPr>
          <w:sz w:val="24"/>
        </w:rPr>
        <w:t>……………………………………………………………</w:t>
      </w:r>
      <w:r w:rsidR="00CA13D0">
        <w:rPr>
          <w:sz w:val="24"/>
        </w:rPr>
        <w:t>.</w:t>
      </w:r>
      <w:r w:rsidR="003101D9">
        <w:rPr>
          <w:sz w:val="24"/>
        </w:rPr>
        <w:t>……….3</w:t>
      </w:r>
    </w:p>
    <w:p w:rsidR="00EE4B97" w:rsidRPr="00A90EEF" w:rsidRDefault="00A90EEF" w:rsidP="00A90EEF">
      <w:pPr>
        <w:jc w:val="both"/>
        <w:rPr>
          <w:sz w:val="24"/>
          <w:szCs w:val="24"/>
        </w:rPr>
      </w:pPr>
      <w:r w:rsidRPr="00A90EEF">
        <w:rPr>
          <w:sz w:val="24"/>
          <w:szCs w:val="24"/>
        </w:rPr>
        <w:t xml:space="preserve">Figure 2: </w:t>
      </w:r>
      <w:r w:rsidR="003462B1">
        <w:rPr>
          <w:sz w:val="24"/>
          <w:szCs w:val="24"/>
        </w:rPr>
        <w:t>G, C, b Matrices</w:t>
      </w:r>
      <w:r>
        <w:rPr>
          <w:sz w:val="24"/>
          <w:szCs w:val="24"/>
        </w:rPr>
        <w:t>………………………………………</w:t>
      </w:r>
      <w:r w:rsidR="0051768A">
        <w:rPr>
          <w:sz w:val="24"/>
          <w:szCs w:val="24"/>
        </w:rPr>
        <w:t>…………………</w:t>
      </w:r>
      <w:r w:rsidR="003101D9">
        <w:rPr>
          <w:sz w:val="24"/>
          <w:szCs w:val="24"/>
        </w:rPr>
        <w:t>…………………………………………</w:t>
      </w:r>
      <w:r w:rsidR="00CA13D0">
        <w:rPr>
          <w:sz w:val="24"/>
          <w:szCs w:val="24"/>
        </w:rPr>
        <w:t>..</w:t>
      </w:r>
      <w:r w:rsidR="003101D9">
        <w:rPr>
          <w:sz w:val="24"/>
          <w:szCs w:val="24"/>
        </w:rPr>
        <w:t>…….4</w:t>
      </w:r>
    </w:p>
    <w:p w:rsidR="00A90EEF" w:rsidRPr="00A90EEF" w:rsidRDefault="00A90EEF" w:rsidP="00A90EEF">
      <w:pPr>
        <w:jc w:val="both"/>
        <w:rPr>
          <w:sz w:val="24"/>
          <w:szCs w:val="24"/>
        </w:rPr>
      </w:pPr>
      <w:r>
        <w:rPr>
          <w:sz w:val="24"/>
        </w:rPr>
        <w:t>Figure 3</w:t>
      </w:r>
      <w:r w:rsidR="003462B1">
        <w:rPr>
          <w:sz w:val="24"/>
          <w:szCs w:val="24"/>
        </w:rPr>
        <w:t>: Frequency Response</w:t>
      </w:r>
      <w:r w:rsidR="00B741B8">
        <w:rPr>
          <w:sz w:val="24"/>
          <w:szCs w:val="24"/>
        </w:rPr>
        <w:t>……………………</w:t>
      </w:r>
      <w:r w:rsidR="006623E2">
        <w:rPr>
          <w:sz w:val="24"/>
          <w:szCs w:val="24"/>
        </w:rPr>
        <w:t>……</w:t>
      </w:r>
      <w:r w:rsidR="0051768A">
        <w:rPr>
          <w:sz w:val="24"/>
          <w:szCs w:val="24"/>
        </w:rPr>
        <w:t>………………</w:t>
      </w:r>
      <w:r w:rsidR="003101D9">
        <w:rPr>
          <w:sz w:val="24"/>
          <w:szCs w:val="24"/>
        </w:rPr>
        <w:t>……………………………………………………</w:t>
      </w:r>
      <w:r w:rsidR="00CA13D0">
        <w:rPr>
          <w:sz w:val="24"/>
          <w:szCs w:val="24"/>
        </w:rPr>
        <w:t>….</w:t>
      </w:r>
      <w:r w:rsidR="003101D9">
        <w:rPr>
          <w:sz w:val="24"/>
          <w:szCs w:val="24"/>
        </w:rPr>
        <w:t>..4</w:t>
      </w:r>
    </w:p>
    <w:p w:rsidR="00A90EEF" w:rsidRPr="00A90EEF" w:rsidRDefault="00A90EEF" w:rsidP="00A90EEF">
      <w:pPr>
        <w:jc w:val="both"/>
        <w:rPr>
          <w:sz w:val="24"/>
          <w:szCs w:val="24"/>
        </w:rPr>
      </w:pPr>
      <w:r w:rsidRPr="00A90EEF">
        <w:rPr>
          <w:sz w:val="24"/>
          <w:szCs w:val="24"/>
        </w:rPr>
        <w:t xml:space="preserve">Figure 4: </w:t>
      </w:r>
      <w:r w:rsidR="003462B1">
        <w:rPr>
          <w:sz w:val="24"/>
          <w:szCs w:val="24"/>
        </w:rPr>
        <w:t>Perturbations in C</w:t>
      </w:r>
      <w:r>
        <w:rPr>
          <w:sz w:val="24"/>
          <w:szCs w:val="24"/>
        </w:rPr>
        <w:t>………………</w:t>
      </w:r>
      <w:r w:rsidR="006623E2">
        <w:rPr>
          <w:sz w:val="24"/>
          <w:szCs w:val="24"/>
        </w:rPr>
        <w:t>………………</w:t>
      </w:r>
      <w:r w:rsidR="0051768A">
        <w:rPr>
          <w:sz w:val="24"/>
          <w:szCs w:val="24"/>
        </w:rPr>
        <w:t>…………………</w:t>
      </w:r>
      <w:r w:rsidR="003101D9">
        <w:rPr>
          <w:sz w:val="24"/>
          <w:szCs w:val="24"/>
        </w:rPr>
        <w:t>………………………………………………………5</w:t>
      </w:r>
    </w:p>
    <w:p w:rsidR="00A90EEF" w:rsidRPr="00A90EEF" w:rsidRDefault="00A90EEF" w:rsidP="00A90EEF">
      <w:pPr>
        <w:jc w:val="both"/>
        <w:rPr>
          <w:sz w:val="24"/>
          <w:szCs w:val="24"/>
        </w:rPr>
      </w:pPr>
      <w:r w:rsidRPr="00A90EEF">
        <w:rPr>
          <w:sz w:val="24"/>
          <w:szCs w:val="24"/>
        </w:rPr>
        <w:t xml:space="preserve">Figure 5: </w:t>
      </w:r>
      <w:r w:rsidR="003462B1">
        <w:rPr>
          <w:sz w:val="24"/>
          <w:szCs w:val="24"/>
        </w:rPr>
        <w:t>FFT of Step Response</w:t>
      </w:r>
      <w:r>
        <w:rPr>
          <w:sz w:val="24"/>
          <w:szCs w:val="24"/>
        </w:rPr>
        <w:t>………………</w:t>
      </w:r>
      <w:r w:rsidR="0051768A">
        <w:rPr>
          <w:sz w:val="24"/>
          <w:szCs w:val="24"/>
        </w:rPr>
        <w:t>…………………</w:t>
      </w:r>
      <w:r w:rsidR="003101D9">
        <w:rPr>
          <w:sz w:val="24"/>
          <w:szCs w:val="24"/>
        </w:rPr>
        <w:t>………………………………………………………………</w:t>
      </w:r>
      <w:r w:rsidR="00CA13D0">
        <w:rPr>
          <w:sz w:val="24"/>
          <w:szCs w:val="24"/>
        </w:rPr>
        <w:t>..</w:t>
      </w:r>
      <w:r w:rsidR="003101D9">
        <w:rPr>
          <w:sz w:val="24"/>
          <w:szCs w:val="24"/>
        </w:rPr>
        <w:t>6</w:t>
      </w:r>
    </w:p>
    <w:p w:rsidR="00A90EEF" w:rsidRPr="00A90EEF" w:rsidRDefault="00A90EEF" w:rsidP="00A90EEF">
      <w:pPr>
        <w:jc w:val="both"/>
        <w:rPr>
          <w:sz w:val="24"/>
          <w:szCs w:val="24"/>
        </w:rPr>
      </w:pPr>
      <w:r w:rsidRPr="00A90EEF">
        <w:rPr>
          <w:sz w:val="24"/>
          <w:szCs w:val="24"/>
        </w:rPr>
        <w:t>Fi</w:t>
      </w:r>
      <w:r w:rsidR="00B103C8">
        <w:rPr>
          <w:sz w:val="24"/>
          <w:szCs w:val="24"/>
        </w:rPr>
        <w:t>gure 6</w:t>
      </w:r>
      <w:r w:rsidR="003462B1">
        <w:rPr>
          <w:sz w:val="24"/>
          <w:szCs w:val="24"/>
        </w:rPr>
        <w:t>: FFT of Sin Function</w:t>
      </w:r>
      <w:r>
        <w:rPr>
          <w:sz w:val="24"/>
          <w:szCs w:val="24"/>
        </w:rPr>
        <w:t>……………</w:t>
      </w:r>
      <w:r w:rsidR="00B741B8">
        <w:rPr>
          <w:sz w:val="24"/>
          <w:szCs w:val="24"/>
        </w:rPr>
        <w:t>………………………………</w:t>
      </w:r>
      <w:r w:rsidR="0051768A">
        <w:rPr>
          <w:sz w:val="24"/>
          <w:szCs w:val="24"/>
        </w:rPr>
        <w:t>……………………………</w:t>
      </w:r>
      <w:r w:rsidR="003101D9">
        <w:rPr>
          <w:sz w:val="24"/>
          <w:szCs w:val="24"/>
        </w:rPr>
        <w:t>……………………….......6</w:t>
      </w:r>
    </w:p>
    <w:p w:rsidR="00A90EEF" w:rsidRDefault="00B103C8" w:rsidP="00A90E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7: </w:t>
      </w:r>
      <w:r w:rsidR="003462B1">
        <w:rPr>
          <w:sz w:val="24"/>
          <w:szCs w:val="24"/>
        </w:rPr>
        <w:t>FFT of Gaussian Pulse</w:t>
      </w:r>
      <w:r w:rsidR="0051768A">
        <w:rPr>
          <w:sz w:val="24"/>
          <w:szCs w:val="24"/>
        </w:rPr>
        <w:t xml:space="preserve"> ……</w:t>
      </w:r>
      <w:r w:rsidR="003101D9">
        <w:rPr>
          <w:sz w:val="24"/>
          <w:szCs w:val="24"/>
        </w:rPr>
        <w:t>…………………………………………………………………………………………</w:t>
      </w:r>
      <w:r w:rsidR="00CA13D0">
        <w:rPr>
          <w:sz w:val="24"/>
          <w:szCs w:val="24"/>
        </w:rPr>
        <w:t>….</w:t>
      </w:r>
      <w:r w:rsidR="003101D9">
        <w:rPr>
          <w:sz w:val="24"/>
          <w:szCs w:val="24"/>
        </w:rPr>
        <w:t>7</w:t>
      </w:r>
    </w:p>
    <w:p w:rsidR="0051768A" w:rsidRDefault="003462B1" w:rsidP="00A90EEF">
      <w:pPr>
        <w:jc w:val="both"/>
        <w:rPr>
          <w:sz w:val="24"/>
          <w:szCs w:val="24"/>
        </w:rPr>
      </w:pPr>
      <w:r>
        <w:rPr>
          <w:sz w:val="24"/>
          <w:szCs w:val="24"/>
        </w:rPr>
        <w:t>Figure 8: Noise Response</w:t>
      </w:r>
      <w:r w:rsidR="0051768A">
        <w:rPr>
          <w:sz w:val="24"/>
          <w:szCs w:val="24"/>
        </w:rPr>
        <w:t>……………………………………………</w:t>
      </w:r>
      <w:r w:rsidR="003101D9">
        <w:rPr>
          <w:sz w:val="24"/>
          <w:szCs w:val="24"/>
        </w:rPr>
        <w:t>…………………………………………………………</w:t>
      </w:r>
      <w:r w:rsidR="00CA13D0">
        <w:rPr>
          <w:sz w:val="24"/>
          <w:szCs w:val="24"/>
        </w:rPr>
        <w:t>……</w:t>
      </w:r>
      <w:r w:rsidR="003101D9">
        <w:rPr>
          <w:sz w:val="24"/>
          <w:szCs w:val="24"/>
        </w:rPr>
        <w:t>8</w:t>
      </w:r>
    </w:p>
    <w:p w:rsidR="00EE4B97" w:rsidRDefault="003101D9" w:rsidP="00A90EEF">
      <w:pPr>
        <w:jc w:val="both"/>
        <w:rPr>
          <w:sz w:val="24"/>
        </w:rPr>
      </w:pPr>
      <w:r>
        <w:rPr>
          <w:sz w:val="24"/>
        </w:rPr>
        <w:t>Figure 9: FFT Response………………………………………………………………………………………………………………</w:t>
      </w:r>
      <w:r w:rsidR="00CA13D0">
        <w:rPr>
          <w:sz w:val="24"/>
        </w:rPr>
        <w:t>.</w:t>
      </w:r>
      <w:r>
        <w:rPr>
          <w:sz w:val="24"/>
        </w:rPr>
        <w:t>8</w:t>
      </w:r>
    </w:p>
    <w:p w:rsidR="00EE4B97" w:rsidRDefault="003101D9" w:rsidP="00A90EEF">
      <w:pPr>
        <w:jc w:val="both"/>
        <w:rPr>
          <w:sz w:val="24"/>
        </w:rPr>
      </w:pPr>
      <w:r>
        <w:rPr>
          <w:sz w:val="24"/>
        </w:rPr>
        <w:t>Figure 10: Noise Distribution…………………………………………………………………………………………………</w:t>
      </w:r>
      <w:r w:rsidR="00CA13D0">
        <w:rPr>
          <w:sz w:val="24"/>
        </w:rPr>
        <w:t>……</w:t>
      </w:r>
      <w:bookmarkStart w:id="0" w:name="_GoBack"/>
      <w:bookmarkEnd w:id="0"/>
      <w:r>
        <w:rPr>
          <w:sz w:val="24"/>
        </w:rPr>
        <w:t>9</w:t>
      </w: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B103C8" w:rsidRDefault="00B103C8" w:rsidP="00A90EEF">
      <w:pPr>
        <w:jc w:val="both"/>
        <w:rPr>
          <w:sz w:val="24"/>
        </w:rPr>
      </w:pPr>
    </w:p>
    <w:p w:rsidR="00B103C8" w:rsidRDefault="00B103C8" w:rsidP="00A90EEF">
      <w:pPr>
        <w:jc w:val="both"/>
        <w:rPr>
          <w:sz w:val="24"/>
        </w:rPr>
      </w:pPr>
    </w:p>
    <w:p w:rsidR="00B103C8" w:rsidRDefault="00B103C8" w:rsidP="00A90EEF">
      <w:pPr>
        <w:jc w:val="both"/>
        <w:rPr>
          <w:sz w:val="24"/>
        </w:rPr>
      </w:pPr>
    </w:p>
    <w:p w:rsidR="00B103C8" w:rsidRDefault="00B103C8" w:rsidP="00A90EEF">
      <w:pPr>
        <w:jc w:val="both"/>
        <w:rPr>
          <w:sz w:val="24"/>
        </w:rPr>
      </w:pPr>
    </w:p>
    <w:p w:rsidR="00B103C8" w:rsidRDefault="00B103C8" w:rsidP="00A90EEF">
      <w:pPr>
        <w:jc w:val="both"/>
        <w:rPr>
          <w:sz w:val="24"/>
        </w:rPr>
      </w:pPr>
    </w:p>
    <w:p w:rsidR="00EE4B97" w:rsidRDefault="00EE4B97" w:rsidP="00A90EEF">
      <w:pPr>
        <w:jc w:val="both"/>
        <w:rPr>
          <w:sz w:val="24"/>
        </w:rPr>
      </w:pPr>
    </w:p>
    <w:p w:rsidR="008E5BA0" w:rsidRDefault="008E5BA0" w:rsidP="008E5BA0">
      <w:pPr>
        <w:jc w:val="both"/>
        <w:rPr>
          <w:sz w:val="24"/>
        </w:rPr>
      </w:pPr>
    </w:p>
    <w:p w:rsidR="00881496" w:rsidRDefault="008E5BA0" w:rsidP="008E5BA0">
      <w:pPr>
        <w:jc w:val="both"/>
        <w:rPr>
          <w:sz w:val="28"/>
        </w:rPr>
      </w:pPr>
      <w:r>
        <w:rPr>
          <w:sz w:val="24"/>
        </w:rPr>
        <w:t xml:space="preserve">Part 1: </w:t>
      </w:r>
      <w:r w:rsidR="00881496" w:rsidRPr="008E5BA0">
        <w:rPr>
          <w:sz w:val="28"/>
        </w:rPr>
        <w:t>Circuit MNA Modeling</w:t>
      </w:r>
    </w:p>
    <w:p w:rsidR="007042AF" w:rsidRDefault="007042AF" w:rsidP="008E5BA0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Component stamps were created as separate functions in MatLab to add values to the respective cells in the G, C and b matrices respective of where the components are located in the circuit. Solving for the voltage matrix where </w:t>
      </w:r>
      <m:oMath>
        <m:r>
          <w:rPr>
            <w:rFonts w:ascii="Cambria Math" w:hAnsi="Cambria Math"/>
            <w:sz w:val="24"/>
          </w:rPr>
          <m:t>V=(G+sC)\b</m:t>
        </m:r>
      </m:oMath>
      <w:r>
        <w:rPr>
          <w:rFonts w:eastAsiaTheme="minorEastAsia"/>
          <w:sz w:val="24"/>
        </w:rPr>
        <w:t xml:space="preserve"> gives the G, C and b matrices given in Figure 2, and the gain of the circuit in the DC response is given in Figure 1. </w:t>
      </w:r>
    </w:p>
    <w:p w:rsidR="007042AF" w:rsidRDefault="007042AF" w:rsidP="008E5BA0">
      <w:pPr>
        <w:jc w:val="both"/>
        <w:rPr>
          <w:sz w:val="24"/>
        </w:rPr>
      </w:pPr>
      <w:r w:rsidRPr="00881496">
        <w:rPr>
          <w:noProof/>
        </w:rPr>
        <w:drawing>
          <wp:anchor distT="0" distB="0" distL="114300" distR="114300" simplePos="0" relativeHeight="251659264" behindDoc="0" locked="0" layoutInCell="1" allowOverlap="1" wp14:anchorId="6E00BC24" wp14:editId="2D3EB52E">
            <wp:simplePos x="0" y="0"/>
            <wp:positionH relativeFrom="column">
              <wp:posOffset>1028700</wp:posOffset>
            </wp:positionH>
            <wp:positionV relativeFrom="paragraph">
              <wp:posOffset>8890</wp:posOffset>
            </wp:positionV>
            <wp:extent cx="3590925" cy="2691588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9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2AF" w:rsidRPr="007042AF" w:rsidRDefault="007042AF" w:rsidP="007042AF">
      <w:pPr>
        <w:rPr>
          <w:sz w:val="24"/>
        </w:rPr>
      </w:pPr>
    </w:p>
    <w:p w:rsidR="007042AF" w:rsidRPr="007042AF" w:rsidRDefault="007042AF" w:rsidP="007042AF">
      <w:pPr>
        <w:rPr>
          <w:sz w:val="24"/>
        </w:rPr>
      </w:pPr>
    </w:p>
    <w:p w:rsidR="007042AF" w:rsidRPr="007042AF" w:rsidRDefault="007042AF" w:rsidP="007042AF">
      <w:pPr>
        <w:rPr>
          <w:sz w:val="24"/>
        </w:rPr>
      </w:pPr>
    </w:p>
    <w:p w:rsidR="007042AF" w:rsidRPr="007042AF" w:rsidRDefault="007042AF" w:rsidP="007042AF">
      <w:pPr>
        <w:rPr>
          <w:sz w:val="24"/>
        </w:rPr>
      </w:pPr>
    </w:p>
    <w:p w:rsidR="007042AF" w:rsidRPr="007042AF" w:rsidRDefault="007042AF" w:rsidP="007042AF">
      <w:pPr>
        <w:rPr>
          <w:sz w:val="24"/>
        </w:rPr>
      </w:pPr>
    </w:p>
    <w:p w:rsidR="007042AF" w:rsidRPr="007042AF" w:rsidRDefault="007042AF" w:rsidP="007042AF">
      <w:pPr>
        <w:rPr>
          <w:sz w:val="24"/>
        </w:rPr>
      </w:pPr>
    </w:p>
    <w:p w:rsidR="007042AF" w:rsidRPr="007042AF" w:rsidRDefault="007042AF" w:rsidP="007042AF">
      <w:pPr>
        <w:rPr>
          <w:sz w:val="24"/>
        </w:rPr>
      </w:pPr>
    </w:p>
    <w:p w:rsidR="007042AF" w:rsidRDefault="007042AF" w:rsidP="007042AF">
      <w:pPr>
        <w:rPr>
          <w:sz w:val="24"/>
        </w:rPr>
      </w:pPr>
    </w:p>
    <w:p w:rsidR="007042AF" w:rsidRDefault="007042AF" w:rsidP="007042AF">
      <w:pPr>
        <w:rPr>
          <w:sz w:val="20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042AF">
        <w:rPr>
          <w:sz w:val="20"/>
        </w:rPr>
        <w:t>Figure 1: DC Gain</w:t>
      </w:r>
    </w:p>
    <w:p w:rsidR="007042AF" w:rsidRDefault="007042AF" w:rsidP="007042AF">
      <w:pPr>
        <w:rPr>
          <w:sz w:val="20"/>
        </w:rPr>
      </w:pPr>
      <w:r>
        <w:rPr>
          <w:noProof/>
        </w:rPr>
        <w:drawing>
          <wp:inline distT="0" distB="0" distL="0" distR="0" wp14:anchorId="17FE92C6" wp14:editId="1C5186B4">
            <wp:extent cx="59436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94E67" wp14:editId="15F1A807">
            <wp:extent cx="5943600" cy="170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96" w:rsidRDefault="00881496" w:rsidP="00881496">
      <w:pPr>
        <w:keepNext/>
      </w:pPr>
      <w:r>
        <w:rPr>
          <w:noProof/>
        </w:rPr>
        <w:lastRenderedPageBreak/>
        <w:drawing>
          <wp:inline distT="0" distB="0" distL="0" distR="0" wp14:anchorId="3FC6E892" wp14:editId="23607D77">
            <wp:extent cx="57150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AF" w:rsidRDefault="007042AF" w:rsidP="00881496">
      <w:pPr>
        <w:keepNext/>
      </w:pPr>
      <w:r>
        <w:t>Figure 2: G, C, b matrices</w:t>
      </w:r>
    </w:p>
    <w:p w:rsidR="007042AF" w:rsidRDefault="007042AF" w:rsidP="00881496">
      <w:pPr>
        <w:keepNext/>
      </w:pPr>
    </w:p>
    <w:p w:rsidR="00881496" w:rsidRPr="007042AF" w:rsidRDefault="007042AF" w:rsidP="00881496">
      <w:pPr>
        <w:keepNext/>
        <w:rPr>
          <w:sz w:val="24"/>
        </w:rPr>
      </w:pPr>
      <w:r w:rsidRPr="007042AF">
        <w:rPr>
          <w:sz w:val="24"/>
        </w:rPr>
        <w:t xml:space="preserve">Next the AC frequency response can be modelled, as shown in figure 3. </w:t>
      </w:r>
    </w:p>
    <w:p w:rsidR="00EA04FA" w:rsidRDefault="00EA04FA" w:rsidP="00881496">
      <w:pPr>
        <w:keepNext/>
      </w:pPr>
      <w:r w:rsidRPr="00EA04FA">
        <w:rPr>
          <w:noProof/>
        </w:rPr>
        <w:drawing>
          <wp:inline distT="0" distB="0" distL="0" distR="0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AF" w:rsidRDefault="007042AF" w:rsidP="00881496">
      <w:pPr>
        <w:keepNext/>
        <w:rPr>
          <w:sz w:val="20"/>
        </w:rPr>
      </w:pPr>
      <w:r>
        <w:rPr>
          <w:sz w:val="20"/>
        </w:rPr>
        <w:t>Figure 3: Frequency Response</w:t>
      </w:r>
    </w:p>
    <w:p w:rsidR="00EA04FA" w:rsidRDefault="007042AF" w:rsidP="00881496">
      <w:pPr>
        <w:keepNext/>
      </w:pPr>
      <w:r>
        <w:rPr>
          <w:sz w:val="24"/>
        </w:rPr>
        <w:t xml:space="preserve">Finally, random perturbations in the C matrix can be modelled, as shown in Figure 4. </w:t>
      </w:r>
    </w:p>
    <w:p w:rsidR="008E5BA0" w:rsidRDefault="008E5BA0" w:rsidP="00881496">
      <w:pPr>
        <w:keepNext/>
      </w:pPr>
    </w:p>
    <w:p w:rsidR="008E5BA0" w:rsidRDefault="008E5BA0" w:rsidP="00881496">
      <w:pPr>
        <w:keepNext/>
      </w:pPr>
      <w:r w:rsidRPr="008E5BA0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A0" w:rsidRPr="007042AF" w:rsidRDefault="007042AF" w:rsidP="00881496">
      <w:pPr>
        <w:keepNext/>
        <w:rPr>
          <w:sz w:val="20"/>
        </w:rPr>
      </w:pPr>
      <w:r>
        <w:rPr>
          <w:sz w:val="20"/>
        </w:rPr>
        <w:t>Figure 4: Perturbations in C</w:t>
      </w:r>
    </w:p>
    <w:p w:rsidR="008E5BA0" w:rsidRDefault="008E5BA0" w:rsidP="00881496">
      <w:pPr>
        <w:keepNext/>
        <w:rPr>
          <w:sz w:val="24"/>
        </w:rPr>
      </w:pPr>
      <w:r w:rsidRPr="007042AF">
        <w:rPr>
          <w:sz w:val="24"/>
        </w:rPr>
        <w:t>Part 2: Transient Circuit Simulation</w:t>
      </w:r>
    </w:p>
    <w:p w:rsidR="008E5BA0" w:rsidRDefault="007042AF" w:rsidP="00881496">
      <w:pPr>
        <w:keepNext/>
        <w:rPr>
          <w:sz w:val="24"/>
        </w:rPr>
      </w:pPr>
      <w:r>
        <w:rPr>
          <w:sz w:val="24"/>
        </w:rPr>
        <w:t xml:space="preserve">The circuit acts as a low pass filter with an amplifier. The low frequency responses will be amplified, while the high frequencies have no output. </w:t>
      </w:r>
    </w:p>
    <w:p w:rsidR="00C67589" w:rsidRDefault="00C67589" w:rsidP="00881496">
      <w:pPr>
        <w:keepNext/>
        <w:rPr>
          <w:sz w:val="24"/>
        </w:rPr>
      </w:pPr>
      <w:r>
        <w:rPr>
          <w:sz w:val="24"/>
        </w:rPr>
        <w:t xml:space="preserve">A step response is shown in Figure 5, sinusoidal response in Figure 6 and Gaussian pulse in Figure 7. </w:t>
      </w:r>
    </w:p>
    <w:p w:rsidR="00EA04FA" w:rsidRDefault="00142355" w:rsidP="00881496">
      <w:pPr>
        <w:keepNext/>
      </w:pPr>
      <w:r w:rsidRPr="0014235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589" w:rsidRPr="00C67589" w:rsidRDefault="00C67589" w:rsidP="00881496">
      <w:pPr>
        <w:keepNext/>
        <w:rPr>
          <w:sz w:val="20"/>
        </w:rPr>
      </w:pPr>
      <w:r>
        <w:rPr>
          <w:sz w:val="20"/>
        </w:rPr>
        <w:t>Figure 5: Step Response</w:t>
      </w:r>
    </w:p>
    <w:p w:rsidR="00142355" w:rsidRDefault="00142355" w:rsidP="00881496">
      <w:pPr>
        <w:keepNext/>
      </w:pPr>
    </w:p>
    <w:p w:rsidR="00142355" w:rsidRDefault="00142355" w:rsidP="00881496">
      <w:pPr>
        <w:keepNext/>
      </w:pPr>
      <w:r w:rsidRPr="00142355">
        <w:rPr>
          <w:noProof/>
        </w:rPr>
        <w:drawing>
          <wp:inline distT="0" distB="0" distL="0" distR="0">
            <wp:extent cx="5324475" cy="2752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55" w:rsidRPr="00C67589" w:rsidRDefault="00C67589" w:rsidP="00881496">
      <w:pPr>
        <w:keepNext/>
        <w:rPr>
          <w:sz w:val="20"/>
        </w:rPr>
      </w:pPr>
      <w:r>
        <w:rPr>
          <w:sz w:val="20"/>
        </w:rPr>
        <w:t>Figure 6: Sinusoidal Response</w:t>
      </w:r>
    </w:p>
    <w:p w:rsidR="00142355" w:rsidRDefault="00142355" w:rsidP="00881496">
      <w:pPr>
        <w:keepNext/>
      </w:pPr>
      <w:r w:rsidRPr="0014235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589" w:rsidRPr="00C67589" w:rsidRDefault="00960273" w:rsidP="00881496">
      <w:pPr>
        <w:keepNext/>
        <w:rPr>
          <w:sz w:val="20"/>
        </w:rPr>
      </w:pPr>
      <w:r>
        <w:rPr>
          <w:sz w:val="20"/>
        </w:rPr>
        <w:t>Figure 7: Gaussian Pulse Response</w:t>
      </w:r>
    </w:p>
    <w:p w:rsidR="00EF171F" w:rsidRDefault="00960273" w:rsidP="00881496">
      <w:pPr>
        <w:keepNext/>
        <w:rPr>
          <w:sz w:val="24"/>
        </w:rPr>
      </w:pPr>
      <w:r>
        <w:rPr>
          <w:sz w:val="24"/>
        </w:rPr>
        <w:t>Part 3: Circuit with Noise</w:t>
      </w:r>
    </w:p>
    <w:p w:rsidR="00960273" w:rsidRDefault="00960273" w:rsidP="00881496">
      <w:pPr>
        <w:keepNext/>
        <w:rPr>
          <w:sz w:val="24"/>
        </w:rPr>
      </w:pPr>
      <w:r>
        <w:rPr>
          <w:sz w:val="24"/>
        </w:rPr>
        <w:t>With the addition of noise in the circuit, the C matrix has been updated, as shown below:</w:t>
      </w:r>
    </w:p>
    <w:p w:rsidR="00960273" w:rsidRDefault="00960273" w:rsidP="00881496">
      <w:pPr>
        <w:keepNext/>
        <w:rPr>
          <w:sz w:val="24"/>
        </w:rPr>
      </w:pPr>
      <w:r>
        <w:rPr>
          <w:noProof/>
        </w:rPr>
        <w:drawing>
          <wp:inline distT="0" distB="0" distL="0" distR="0" wp14:anchorId="32A678C2" wp14:editId="6817C6CF">
            <wp:extent cx="5400675" cy="29149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7529" cy="29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73" w:rsidRDefault="00960273" w:rsidP="00881496">
      <w:pPr>
        <w:keepNext/>
        <w:rPr>
          <w:sz w:val="20"/>
        </w:rPr>
      </w:pPr>
      <w:r w:rsidRPr="00960273">
        <w:rPr>
          <w:sz w:val="20"/>
        </w:rPr>
        <w:t xml:space="preserve">Figure </w:t>
      </w:r>
      <w:r>
        <w:rPr>
          <w:sz w:val="20"/>
        </w:rPr>
        <w:t>8: C Matrix</w:t>
      </w:r>
    </w:p>
    <w:p w:rsidR="003101D9" w:rsidRPr="003101D9" w:rsidRDefault="003101D9" w:rsidP="00881496">
      <w:pPr>
        <w:keepNext/>
        <w:rPr>
          <w:sz w:val="24"/>
        </w:rPr>
      </w:pPr>
      <w:r>
        <w:rPr>
          <w:sz w:val="24"/>
        </w:rPr>
        <w:lastRenderedPageBreak/>
        <w:t>There is also a new FFT response, shown below:</w:t>
      </w:r>
    </w:p>
    <w:p w:rsidR="00EF171F" w:rsidRDefault="00EF171F" w:rsidP="00881496">
      <w:pPr>
        <w:keepNext/>
      </w:pPr>
      <w:r w:rsidRPr="00EF171F">
        <w:rPr>
          <w:noProof/>
        </w:rPr>
        <w:drawing>
          <wp:inline distT="0" distB="0" distL="0" distR="0">
            <wp:extent cx="5324475" cy="3990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1D9" w:rsidRDefault="003101D9" w:rsidP="00881496">
      <w:pPr>
        <w:keepNext/>
        <w:rPr>
          <w:sz w:val="20"/>
        </w:rPr>
      </w:pPr>
      <w:r>
        <w:rPr>
          <w:sz w:val="20"/>
        </w:rPr>
        <w:t>Figure 9: FFT Response</w:t>
      </w:r>
    </w:p>
    <w:p w:rsidR="003101D9" w:rsidRDefault="003101D9" w:rsidP="00881496">
      <w:pPr>
        <w:keepNext/>
        <w:rPr>
          <w:sz w:val="24"/>
        </w:rPr>
      </w:pPr>
      <w:r>
        <w:rPr>
          <w:sz w:val="24"/>
        </w:rPr>
        <w:t>There is also noise in the circuit now, so a distribution can be modelled:</w:t>
      </w:r>
    </w:p>
    <w:p w:rsidR="003101D9" w:rsidRPr="003101D9" w:rsidRDefault="003101D9" w:rsidP="00881496">
      <w:pPr>
        <w:keepNext/>
        <w:rPr>
          <w:sz w:val="24"/>
        </w:rPr>
      </w:pPr>
    </w:p>
    <w:p w:rsidR="00EF171F" w:rsidRDefault="00EF171F" w:rsidP="00881496">
      <w:pPr>
        <w:keepNext/>
      </w:pPr>
    </w:p>
    <w:p w:rsidR="00EF171F" w:rsidRDefault="00EF171F" w:rsidP="00881496">
      <w:pPr>
        <w:keepNext/>
      </w:pPr>
      <w:r w:rsidRPr="00EF171F">
        <w:rPr>
          <w:noProof/>
        </w:rPr>
        <w:lastRenderedPageBreak/>
        <w:drawing>
          <wp:inline distT="0" distB="0" distL="0" distR="0">
            <wp:extent cx="5324475" cy="2752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F" w:rsidRPr="003101D9" w:rsidRDefault="003101D9" w:rsidP="00881496">
      <w:pPr>
        <w:keepNext/>
        <w:rPr>
          <w:sz w:val="20"/>
        </w:rPr>
      </w:pPr>
      <w:r>
        <w:rPr>
          <w:sz w:val="20"/>
        </w:rPr>
        <w:t>Figure 10: Noise Distribution</w:t>
      </w:r>
    </w:p>
    <w:p w:rsidR="0040722A" w:rsidRDefault="0040722A" w:rsidP="00881496">
      <w:pPr>
        <w:keepNext/>
      </w:pPr>
    </w:p>
    <w:p w:rsidR="0040722A" w:rsidRDefault="0040722A" w:rsidP="00881496">
      <w:pPr>
        <w:keepNext/>
      </w:pPr>
    </w:p>
    <w:p w:rsidR="00EA04FA" w:rsidRPr="00881496" w:rsidRDefault="00EA04FA" w:rsidP="00881496">
      <w:pPr>
        <w:keepNext/>
      </w:pPr>
    </w:p>
    <w:sectPr w:rsidR="00EA04FA" w:rsidRPr="0088149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1D9" w:rsidRDefault="003101D9" w:rsidP="00A90EEF">
      <w:pPr>
        <w:spacing w:after="0" w:line="240" w:lineRule="auto"/>
      </w:pPr>
      <w:r>
        <w:separator/>
      </w:r>
    </w:p>
  </w:endnote>
  <w:endnote w:type="continuationSeparator" w:id="0">
    <w:p w:rsidR="003101D9" w:rsidRDefault="003101D9" w:rsidP="00A90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1D9" w:rsidRDefault="003101D9" w:rsidP="00A90EEF">
      <w:pPr>
        <w:spacing w:after="0" w:line="240" w:lineRule="auto"/>
      </w:pPr>
      <w:r>
        <w:separator/>
      </w:r>
    </w:p>
  </w:footnote>
  <w:footnote w:type="continuationSeparator" w:id="0">
    <w:p w:rsidR="003101D9" w:rsidRDefault="003101D9" w:rsidP="00A90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92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3101D9" w:rsidRDefault="003101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3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01D9" w:rsidRDefault="00310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BBD"/>
    <w:multiLevelType w:val="hybridMultilevel"/>
    <w:tmpl w:val="7D825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75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113F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97"/>
    <w:rsid w:val="00142355"/>
    <w:rsid w:val="001B6970"/>
    <w:rsid w:val="002A377A"/>
    <w:rsid w:val="003101D9"/>
    <w:rsid w:val="003462B1"/>
    <w:rsid w:val="00370D51"/>
    <w:rsid w:val="00376EE3"/>
    <w:rsid w:val="003917EC"/>
    <w:rsid w:val="003C6612"/>
    <w:rsid w:val="00404725"/>
    <w:rsid w:val="0040722A"/>
    <w:rsid w:val="0051768A"/>
    <w:rsid w:val="00544935"/>
    <w:rsid w:val="005E21E5"/>
    <w:rsid w:val="005E655C"/>
    <w:rsid w:val="006623E2"/>
    <w:rsid w:val="006B72C3"/>
    <w:rsid w:val="006D0977"/>
    <w:rsid w:val="007042AF"/>
    <w:rsid w:val="00704510"/>
    <w:rsid w:val="00720C70"/>
    <w:rsid w:val="00881496"/>
    <w:rsid w:val="008E5BA0"/>
    <w:rsid w:val="008F6680"/>
    <w:rsid w:val="00944C99"/>
    <w:rsid w:val="0096017F"/>
    <w:rsid w:val="00960273"/>
    <w:rsid w:val="009628EC"/>
    <w:rsid w:val="009C786D"/>
    <w:rsid w:val="00A90EEF"/>
    <w:rsid w:val="00B103C8"/>
    <w:rsid w:val="00B741B8"/>
    <w:rsid w:val="00B931E5"/>
    <w:rsid w:val="00C67589"/>
    <w:rsid w:val="00C70F8B"/>
    <w:rsid w:val="00C8518D"/>
    <w:rsid w:val="00CA13D0"/>
    <w:rsid w:val="00CA1CCA"/>
    <w:rsid w:val="00CA2930"/>
    <w:rsid w:val="00D24B7E"/>
    <w:rsid w:val="00D467CF"/>
    <w:rsid w:val="00DF15FB"/>
    <w:rsid w:val="00E1392D"/>
    <w:rsid w:val="00E16E07"/>
    <w:rsid w:val="00E464E2"/>
    <w:rsid w:val="00E80070"/>
    <w:rsid w:val="00E91BA6"/>
    <w:rsid w:val="00EA04FA"/>
    <w:rsid w:val="00EE4B97"/>
    <w:rsid w:val="00E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3C4C"/>
  <w15:chartTrackingRefBased/>
  <w15:docId w15:val="{8B08CE97-18BC-4E35-9D90-9A57E381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9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0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EF"/>
  </w:style>
  <w:style w:type="paragraph" w:styleId="Footer">
    <w:name w:val="footer"/>
    <w:basedOn w:val="Normal"/>
    <w:link w:val="FooterChar"/>
    <w:uiPriority w:val="99"/>
    <w:unhideWhenUsed/>
    <w:rsid w:val="00A90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EF"/>
  </w:style>
  <w:style w:type="paragraph" w:styleId="Caption">
    <w:name w:val="caption"/>
    <w:basedOn w:val="Normal"/>
    <w:next w:val="Normal"/>
    <w:uiPriority w:val="35"/>
    <w:unhideWhenUsed/>
    <w:qFormat/>
    <w:rsid w:val="00881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8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4C"/>
    <w:rsid w:val="0018064C"/>
    <w:rsid w:val="00B943BE"/>
    <w:rsid w:val="00D91B6A"/>
    <w:rsid w:val="00E9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EF6FFBA0.dotm</Template>
  <TotalTime>313</TotalTime>
  <Pages>9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 Department of Electronics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Schelhaas</dc:creator>
  <cp:keywords/>
  <dc:description/>
  <cp:lastModifiedBy>Jeremy Schelhaas</cp:lastModifiedBy>
  <cp:revision>4</cp:revision>
  <cp:lastPrinted>2019-04-07T22:13:00Z</cp:lastPrinted>
  <dcterms:created xsi:type="dcterms:W3CDTF">2019-04-07T17:11:00Z</dcterms:created>
  <dcterms:modified xsi:type="dcterms:W3CDTF">2019-04-07T22:23:00Z</dcterms:modified>
</cp:coreProperties>
</file>